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3F76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2046DE54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FF58376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8C1076D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2BDD44B2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9CC0E90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457802F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43064CF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2A12E4A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C79AD9D" w14:textId="449B8C9A" w:rsidR="007E47CF" w:rsidRPr="00B87D1B" w:rsidRDefault="00B87D1B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3</w:t>
            </w:r>
          </w:p>
        </w:tc>
      </w:tr>
    </w:tbl>
    <w:p w14:paraId="63C41711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1FE935BE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4B5D7DD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2740AD" w14:textId="560F4A8F" w:rsidR="007E47CF" w:rsidRPr="004E6661" w:rsidRDefault="004E666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4E6661">
              <w:rPr>
                <w:rFonts w:ascii="Comic Sans MS" w:eastAsia="Times New Roman" w:hAnsi="Comic Sans MS" w:cs="Times New Roman"/>
                <w:b/>
                <w:bCs/>
              </w:rPr>
              <w:t>Implement A* Searching Algorithm</w:t>
            </w:r>
          </w:p>
        </w:tc>
      </w:tr>
      <w:tr w:rsidR="007E47CF" w:rsidRPr="00A44771" w14:paraId="4B7F0644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0BF8E78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PROBLEM </w:t>
            </w:r>
            <w:r w:rsidR="00B34629">
              <w:rPr>
                <w:rFonts w:ascii="Comic Sans MS" w:eastAsia="Times New Roman" w:hAnsi="Comic Sans MS" w:cs="Times New Roman"/>
                <w:b/>
              </w:rPr>
              <w:t>DEFINITION</w:t>
            </w:r>
            <w:r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C96044" w14:textId="6C628553" w:rsidR="007E47CF" w:rsidRPr="004E6661" w:rsidRDefault="004E666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4E6661">
              <w:rPr>
                <w:rFonts w:ascii="Comic Sans MS" w:eastAsia="Times New Roman" w:hAnsi="Comic Sans MS" w:cs="Times New Roman"/>
                <w:b/>
                <w:bCs/>
              </w:rPr>
              <w:t>Implement a Sudoku problem using the Informed searching technique using  A*. Analyze the algorithm with respect to Completeness, Optimality, time and space Complexity</w:t>
            </w:r>
          </w:p>
        </w:tc>
      </w:tr>
      <w:tr w:rsidR="007E47CF" w:rsidRPr="00A44771" w14:paraId="76525584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3203851" w14:textId="77777777" w:rsidR="007E47CF" w:rsidRPr="00A44771" w:rsidRDefault="00915CD8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THEORY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D6BDACF" w14:textId="77777777" w:rsidR="004E6661" w:rsidRPr="004E6661" w:rsidRDefault="004E6661">
            <w:pPr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4E6661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t>Introduction:</w:t>
            </w:r>
            <w:r w:rsidRPr="004E6661">
              <w:rPr>
                <w:rFonts w:ascii="Comic Sans MS" w:eastAsia="Times New Roman" w:hAnsi="Comic Sans MS" w:cs="Times New Roman"/>
                <w:sz w:val="24"/>
                <w:szCs w:val="24"/>
              </w:rPr>
              <w:t xml:space="preserve"> </w:t>
            </w:r>
          </w:p>
          <w:p w14:paraId="661D5E8E" w14:textId="6AA37FD4" w:rsidR="007E47CF" w:rsidRPr="00A44771" w:rsidRDefault="004E6661">
            <w:pPr>
              <w:rPr>
                <w:rFonts w:ascii="Comic Sans MS" w:eastAsia="Times New Roman" w:hAnsi="Comic Sans MS" w:cs="Times New Roman"/>
              </w:rPr>
            </w:pPr>
            <w:r w:rsidRPr="004E6661">
              <w:rPr>
                <w:rFonts w:ascii="Comic Sans MS" w:eastAsia="Times New Roman" w:hAnsi="Comic Sans MS" w:cs="Times New Roman"/>
              </w:rPr>
              <w:t>Sudoku is a popular number-placement puzzle requiring logical reasoning and deduction. Implementing an efficient Sudoku solver is a classic problem in artificial intelligence and machine learning. In this experiment, we utilize the informed searching technique, specifically the A* algorithm, to solve Sudoku puzzles. A* combines elements of both uniform cost search and heuristic search to efficiently explore the puzzle space and find a solution.</w:t>
            </w:r>
          </w:p>
          <w:p w14:paraId="0FC15358" w14:textId="77777777" w:rsidR="007E47CF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EF94976" w14:textId="422E0BE5" w:rsidR="000E5A6D" w:rsidRPr="00A44771" w:rsidRDefault="000E5A6D">
            <w:pPr>
              <w:rPr>
                <w:rFonts w:ascii="Comic Sans MS" w:eastAsia="Times New Roman" w:hAnsi="Comic Sans MS" w:cs="Times New Roman"/>
              </w:rPr>
            </w:pPr>
            <w:r>
              <w:rPr>
                <w:noProof/>
              </w:rPr>
              <w:drawing>
                <wp:inline distT="0" distB="0" distL="0" distR="0" wp14:anchorId="27BFC20A" wp14:editId="762D47F2">
                  <wp:extent cx="2781300" cy="2354580"/>
                  <wp:effectExtent l="0" t="0" r="0" b="0"/>
                  <wp:docPr id="1" name="Picture 1" descr="Sudoku Primer 130 - 4x4 sudoku for kids - sudoku variant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doku Primer 130 - 4x4 sudoku for kids - sudoku variant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9" r="60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35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A6FDB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E2CA9D8" w14:textId="54D56B73" w:rsidR="000E5A6D" w:rsidRPr="000E5A6D" w:rsidRDefault="000E5A6D" w:rsidP="000E5A6D">
            <w:pP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/>
              </w:rPr>
              <w:t>A</w:t>
            </w:r>
            <w: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/>
              </w:rPr>
              <w:t>*</w:t>
            </w:r>
            <w:r w:rsidRPr="000E5A6D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en-IN"/>
              </w:rPr>
              <w:t xml:space="preserve"> Search Algorithm:</w:t>
            </w:r>
          </w:p>
          <w:p w14:paraId="627C6F73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 xml:space="preserve">A* is a widely used informed search algorithm that combines the advantages of both uniform cost search and heuristic search. It's </w:t>
            </w:r>
            <w:r w:rsidRPr="000E5A6D">
              <w:rPr>
                <w:rFonts w:ascii="Comic Sans MS" w:eastAsia="Times New Roman" w:hAnsi="Comic Sans MS" w:cs="Times New Roman"/>
                <w:lang w:val="en-IN"/>
              </w:rPr>
              <w:lastRenderedPageBreak/>
              <w:t>commonly applied to solve pathfinding and optimization problems. Here's how A* works:</w:t>
            </w:r>
          </w:p>
          <w:p w14:paraId="5ACC8084" w14:textId="77777777" w:rsidR="000E5A6D" w:rsidRPr="000E5A6D" w:rsidRDefault="000E5A6D" w:rsidP="000E5A6D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Initialization:</w:t>
            </w:r>
          </w:p>
          <w:p w14:paraId="726B3DD0" w14:textId="77777777" w:rsidR="000E5A6D" w:rsidRPr="000E5A6D" w:rsidRDefault="000E5A6D" w:rsidP="000E5A6D">
            <w:pPr>
              <w:numPr>
                <w:ilvl w:val="1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Start with an initial node (the start state) and a goal node (the target state).</w:t>
            </w:r>
          </w:p>
          <w:p w14:paraId="172F4A0E" w14:textId="77777777" w:rsidR="000E5A6D" w:rsidRPr="000E5A6D" w:rsidRDefault="000E5A6D" w:rsidP="000E5A6D">
            <w:pPr>
              <w:numPr>
                <w:ilvl w:val="1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Create an open list to store nodes to be evaluated and a closed list for nodes that have been evaluated.</w:t>
            </w:r>
          </w:p>
          <w:p w14:paraId="0C38A75F" w14:textId="77777777" w:rsidR="000E5A6D" w:rsidRPr="000E5A6D" w:rsidRDefault="000E5A6D" w:rsidP="000E5A6D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Evaluation Function:</w:t>
            </w:r>
          </w:p>
          <w:p w14:paraId="7479A866" w14:textId="77777777" w:rsidR="000E5A6D" w:rsidRPr="000E5A6D" w:rsidRDefault="000E5A6D" w:rsidP="000E5A6D">
            <w:pPr>
              <w:numPr>
                <w:ilvl w:val="1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A* uses an evaluation function, denoted as "f(n)," for each node "n." The evaluation function combines two components:</w:t>
            </w:r>
          </w:p>
          <w:p w14:paraId="7A3E366E" w14:textId="77777777" w:rsidR="000E5A6D" w:rsidRPr="000E5A6D" w:rsidRDefault="000E5A6D" w:rsidP="000E5A6D">
            <w:pPr>
              <w:numPr>
                <w:ilvl w:val="2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"g(n)": The cost of the path from the start node to node "n."</w:t>
            </w:r>
          </w:p>
          <w:p w14:paraId="3FBB1106" w14:textId="77777777" w:rsidR="000E5A6D" w:rsidRPr="000E5A6D" w:rsidRDefault="000E5A6D" w:rsidP="000E5A6D">
            <w:pPr>
              <w:numPr>
                <w:ilvl w:val="2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"h(n)": A heuristic estimate of the cost from node "n" to the goal.</w:t>
            </w:r>
          </w:p>
          <w:p w14:paraId="0688DEC9" w14:textId="77777777" w:rsidR="000E5A6D" w:rsidRPr="000E5A6D" w:rsidRDefault="000E5A6D" w:rsidP="000E5A6D">
            <w:pPr>
              <w:numPr>
                <w:ilvl w:val="1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The total cost "f(n)" is the sum of "g(n)" and "h(n)."</w:t>
            </w:r>
          </w:p>
          <w:p w14:paraId="4BD7830F" w14:textId="77777777" w:rsidR="000E5A6D" w:rsidRPr="000E5A6D" w:rsidRDefault="000E5A6D" w:rsidP="000E5A6D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Add Start Node to Open List:</w:t>
            </w:r>
          </w:p>
          <w:p w14:paraId="25CBBF93" w14:textId="77777777" w:rsidR="000E5A6D" w:rsidRPr="000E5A6D" w:rsidRDefault="000E5A6D" w:rsidP="000E5A6D">
            <w:pPr>
              <w:numPr>
                <w:ilvl w:val="1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Add the start node to the open list with "g(start) = 0" and compute "h(start)," typically using a heuristic that estimates the remaining cost to reach the goal.</w:t>
            </w:r>
          </w:p>
          <w:p w14:paraId="14813E2D" w14:textId="77777777" w:rsidR="000E5A6D" w:rsidRPr="000E5A6D" w:rsidRDefault="000E5A6D" w:rsidP="000E5A6D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Main Loop:</w:t>
            </w:r>
          </w:p>
          <w:p w14:paraId="3D3AFAAC" w14:textId="77777777" w:rsidR="000E5A6D" w:rsidRPr="000E5A6D" w:rsidRDefault="000E5A6D" w:rsidP="000E5A6D">
            <w:pPr>
              <w:numPr>
                <w:ilvl w:val="1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While the open list is not empty:</w:t>
            </w:r>
          </w:p>
          <w:p w14:paraId="1AAF666A" w14:textId="77777777" w:rsidR="000E5A6D" w:rsidRPr="000E5A6D" w:rsidRDefault="000E5A6D" w:rsidP="000E5A6D">
            <w:pPr>
              <w:numPr>
                <w:ilvl w:val="2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Select the node "n" with the lowest "f(n)" from the open list.</w:t>
            </w:r>
          </w:p>
          <w:p w14:paraId="55F8A063" w14:textId="77777777" w:rsidR="000E5A6D" w:rsidRPr="000E5A6D" w:rsidRDefault="000E5A6D" w:rsidP="000E5A6D">
            <w:pPr>
              <w:numPr>
                <w:ilvl w:val="2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If "n" is the goal node, the algorithm terminates, and the solution is found.</w:t>
            </w:r>
          </w:p>
          <w:p w14:paraId="3E2DD26D" w14:textId="77777777" w:rsidR="000E5A6D" w:rsidRPr="000E5A6D" w:rsidRDefault="000E5A6D" w:rsidP="000E5A6D">
            <w:pPr>
              <w:numPr>
                <w:ilvl w:val="2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Otherwise, move "n" from the open list to the closed list to mark it as evaluated.</w:t>
            </w:r>
          </w:p>
          <w:p w14:paraId="7EEE7EFA" w14:textId="77777777" w:rsidR="000E5A6D" w:rsidRPr="000E5A6D" w:rsidRDefault="000E5A6D" w:rsidP="000E5A6D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Expand Node "n":</w:t>
            </w:r>
          </w:p>
          <w:p w14:paraId="1E8A45CB" w14:textId="77777777" w:rsidR="000E5A6D" w:rsidRPr="000E5A6D" w:rsidRDefault="000E5A6D" w:rsidP="000E5A6D">
            <w:pPr>
              <w:numPr>
                <w:ilvl w:val="1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Generate the neighbors of node "n" (possible successor states).</w:t>
            </w:r>
          </w:p>
          <w:p w14:paraId="39A431B9" w14:textId="77777777" w:rsidR="000E5A6D" w:rsidRPr="000E5A6D" w:rsidRDefault="000E5A6D" w:rsidP="000E5A6D">
            <w:pPr>
              <w:numPr>
                <w:ilvl w:val="1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For each neighbor "m," calculate:</w:t>
            </w:r>
          </w:p>
          <w:p w14:paraId="6B1449CA" w14:textId="77777777" w:rsidR="000E5A6D" w:rsidRPr="000E5A6D" w:rsidRDefault="000E5A6D" w:rsidP="000E5A6D">
            <w:pPr>
              <w:numPr>
                <w:ilvl w:val="2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"g(m)": The cost of the path from the start to "m" through "n" (i.e., "g(n) + cost(n, m)").</w:t>
            </w:r>
          </w:p>
          <w:p w14:paraId="045FC472" w14:textId="77777777" w:rsidR="000E5A6D" w:rsidRPr="000E5A6D" w:rsidRDefault="000E5A6D" w:rsidP="000E5A6D">
            <w:pPr>
              <w:numPr>
                <w:ilvl w:val="2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"h(m)": The heuristic estimate of the cost from "m" to the goal.</w:t>
            </w:r>
          </w:p>
          <w:p w14:paraId="68FFF8D7" w14:textId="77777777" w:rsidR="000E5A6D" w:rsidRPr="000E5A6D" w:rsidRDefault="000E5A6D" w:rsidP="000E5A6D">
            <w:pPr>
              <w:numPr>
                <w:ilvl w:val="2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lastRenderedPageBreak/>
              <w:t>"f(m)": The total estimated cost ("g(m) + h(m)").</w:t>
            </w:r>
          </w:p>
          <w:p w14:paraId="3EFA4F7C" w14:textId="77777777" w:rsidR="000E5A6D" w:rsidRPr="000E5A6D" w:rsidRDefault="000E5A6D" w:rsidP="000E5A6D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Update Nodes:</w:t>
            </w:r>
          </w:p>
          <w:p w14:paraId="23C819CC" w14:textId="77777777" w:rsidR="000E5A6D" w:rsidRPr="000E5A6D" w:rsidRDefault="000E5A6D" w:rsidP="000E5A6D">
            <w:pPr>
              <w:numPr>
                <w:ilvl w:val="1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For each neighbor "m":</w:t>
            </w:r>
          </w:p>
          <w:p w14:paraId="4E92611A" w14:textId="77777777" w:rsidR="000E5A6D" w:rsidRPr="000E5A6D" w:rsidRDefault="000E5A6D" w:rsidP="000E5A6D">
            <w:pPr>
              <w:numPr>
                <w:ilvl w:val="2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If "m" is already in the open list and the new "g(m)" is lower than the previous "g(m)," update "g(m)" and "f(m)."</w:t>
            </w:r>
          </w:p>
          <w:p w14:paraId="60A412E9" w14:textId="77777777" w:rsidR="000E5A6D" w:rsidRPr="000E5A6D" w:rsidRDefault="000E5A6D" w:rsidP="000E5A6D">
            <w:pPr>
              <w:numPr>
                <w:ilvl w:val="2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If "m" is not in the open list, add it with the computed "g(m)" and "h(m)."</w:t>
            </w:r>
          </w:p>
          <w:p w14:paraId="11766723" w14:textId="77777777" w:rsidR="000E5A6D" w:rsidRPr="000E5A6D" w:rsidRDefault="000E5A6D" w:rsidP="000E5A6D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Repeat:</w:t>
            </w:r>
          </w:p>
          <w:p w14:paraId="065F722D" w14:textId="77777777" w:rsidR="000E5A6D" w:rsidRPr="000E5A6D" w:rsidRDefault="000E5A6D" w:rsidP="000E5A6D">
            <w:pPr>
              <w:numPr>
                <w:ilvl w:val="1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Repeat steps 4 to 6 until the goal node is reached or the open list becomes empty.</w:t>
            </w:r>
          </w:p>
          <w:p w14:paraId="16ABCE44" w14:textId="77777777" w:rsidR="000E5A6D" w:rsidRPr="000E5A6D" w:rsidRDefault="000E5A6D" w:rsidP="000E5A6D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Path Reconstruction:</w:t>
            </w:r>
          </w:p>
          <w:p w14:paraId="5814B6BB" w14:textId="77777777" w:rsidR="000E5A6D" w:rsidRPr="000E5A6D" w:rsidRDefault="000E5A6D" w:rsidP="000E5A6D">
            <w:pPr>
              <w:numPr>
                <w:ilvl w:val="1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If a solution is found, reconstruct the path from the goal node to the start node using the "parent" pointers stored in each node.</w:t>
            </w:r>
          </w:p>
          <w:p w14:paraId="2DB30E55" w14:textId="77777777" w:rsidR="000E5A6D" w:rsidRPr="000E5A6D" w:rsidRDefault="000E5A6D" w:rsidP="000E5A6D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Termination:</w:t>
            </w:r>
          </w:p>
          <w:p w14:paraId="4939AA05" w14:textId="77777777" w:rsidR="000E5A6D" w:rsidRPr="000E5A6D" w:rsidRDefault="000E5A6D" w:rsidP="000E5A6D">
            <w:pPr>
              <w:numPr>
                <w:ilvl w:val="1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The algorithm terminates when either a solution is found or the open list is empty, indicating that no path to the goal exists.</w:t>
            </w:r>
          </w:p>
          <w:p w14:paraId="443C652C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A* is complete (finds a solution if one exists) and optimal (finds the shortest path) under certain conditions:</w:t>
            </w:r>
          </w:p>
          <w:p w14:paraId="5C021D47" w14:textId="77777777" w:rsidR="000E5A6D" w:rsidRPr="000E5A6D" w:rsidRDefault="000E5A6D" w:rsidP="000E5A6D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"h(n)" is admissible (never overestimates the true cost to the goal).</w:t>
            </w:r>
          </w:p>
          <w:p w14:paraId="582A13E5" w14:textId="77777777" w:rsidR="000E5A6D" w:rsidRPr="000E5A6D" w:rsidRDefault="000E5A6D" w:rsidP="000E5A6D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The branching factor is finite.</w:t>
            </w:r>
          </w:p>
          <w:p w14:paraId="4FD9EC7D" w14:textId="2436A984" w:rsidR="007E47CF" w:rsidRPr="000E5A6D" w:rsidRDefault="000E5A6D" w:rsidP="000E5A6D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0E5A6D">
              <w:rPr>
                <w:rFonts w:ascii="Comic Sans MS" w:eastAsia="Times New Roman" w:hAnsi="Comic Sans MS" w:cs="Times New Roman"/>
                <w:lang w:val="en-IN"/>
              </w:rPr>
              <w:t>The cost of each step is non-negative.</w:t>
            </w:r>
          </w:p>
        </w:tc>
      </w:tr>
      <w:tr w:rsidR="007E47CF" w:rsidRPr="00A44771" w14:paraId="12CE6403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A7AE8D" w14:textId="77777777" w:rsidR="007E47CF" w:rsidRPr="00A44771" w:rsidRDefault="00B34629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lastRenderedPageBreak/>
              <w:t>CODE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EE02BF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1952AB8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>import heapq</w:t>
            </w:r>
          </w:p>
          <w:p w14:paraId="42949462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>import time</w:t>
            </w:r>
          </w:p>
          <w:p w14:paraId="590D4EA3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</w:p>
          <w:p w14:paraId="6E8EB7A7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>puzzle = [</w:t>
            </w:r>
          </w:p>
          <w:p w14:paraId="742865D8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[2, 0, 0, 0],</w:t>
            </w:r>
          </w:p>
          <w:p w14:paraId="4CD80A20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[0, 1, 0, 2],</w:t>
            </w:r>
          </w:p>
          <w:p w14:paraId="170954CE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[0, 0, 3, 0],</w:t>
            </w:r>
          </w:p>
          <w:p w14:paraId="5C071AE2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[0, 0, 0, 4]</w:t>
            </w:r>
          </w:p>
          <w:p w14:paraId="179F24D9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>]</w:t>
            </w:r>
          </w:p>
          <w:p w14:paraId="4F555D04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lastRenderedPageBreak/>
              <w:t>goal_state = [</w:t>
            </w:r>
          </w:p>
          <w:p w14:paraId="18DE4789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[2, 4, 1, 3],</w:t>
            </w:r>
          </w:p>
          <w:p w14:paraId="226B0785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[3, 1, 4, 2],</w:t>
            </w:r>
          </w:p>
          <w:p w14:paraId="7F0C4E5B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[4, 2, 3, 1],</w:t>
            </w:r>
          </w:p>
          <w:p w14:paraId="1626FF7C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[1, 3, 2, 4]</w:t>
            </w:r>
          </w:p>
          <w:p w14:paraId="7123E66D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>]</w:t>
            </w:r>
          </w:p>
          <w:p w14:paraId="094BCE26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</w:p>
          <w:p w14:paraId="3C3046AC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># heuristic function to calculate misplaced numbers.</w:t>
            </w:r>
          </w:p>
          <w:p w14:paraId="2313F72C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>def heuristic(node):</w:t>
            </w:r>
          </w:p>
          <w:p w14:paraId="4FFE1FC9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misplaced = 0</w:t>
            </w:r>
          </w:p>
          <w:p w14:paraId="631642D3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for i in range(4):</w:t>
            </w:r>
          </w:p>
          <w:p w14:paraId="680E8C90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for j in range(4):</w:t>
            </w:r>
          </w:p>
          <w:p w14:paraId="11337071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    if node[i][j] != goal_state[i][j]:</w:t>
            </w:r>
          </w:p>
          <w:p w14:paraId="7D6D69C0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        misplaced += 1</w:t>
            </w:r>
          </w:p>
          <w:p w14:paraId="697EEE9F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return misplaced</w:t>
            </w:r>
          </w:p>
          <w:p w14:paraId="45953DFA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</w:p>
          <w:p w14:paraId="09776F19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>def generate_neighbors(node):</w:t>
            </w:r>
          </w:p>
          <w:p w14:paraId="45EDCC4D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neighbors = []</w:t>
            </w:r>
          </w:p>
          <w:p w14:paraId="4EC384FB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for i in range(4):</w:t>
            </w:r>
          </w:p>
          <w:p w14:paraId="3DD17750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for j in range(4):</w:t>
            </w:r>
          </w:p>
          <w:p w14:paraId="27DB01A5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    if node[i][j] == 0:</w:t>
            </w:r>
          </w:p>
          <w:p w14:paraId="17DAD8A8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        for num in range(1, 5):</w:t>
            </w:r>
          </w:p>
          <w:p w14:paraId="41B663F9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            neighbor = [row[:] for row in node]</w:t>
            </w:r>
          </w:p>
          <w:p w14:paraId="0D26111D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            neighbor[i][j] = num</w:t>
            </w:r>
          </w:p>
          <w:p w14:paraId="086B4E38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            neighbors.append(neighbor)</w:t>
            </w:r>
          </w:p>
          <w:p w14:paraId="17A4752A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        return neighbors</w:t>
            </w:r>
          </w:p>
          <w:p w14:paraId="1B2F964A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</w:p>
          <w:p w14:paraId="0BA55A0C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># A* search algorithm.</w:t>
            </w:r>
          </w:p>
          <w:p w14:paraId="617C2492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>def astar_search(start):</w:t>
            </w:r>
          </w:p>
          <w:p w14:paraId="7293E74D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open_list = [(heuristic(start), start)]</w:t>
            </w:r>
          </w:p>
          <w:p w14:paraId="2F1D7540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closed_set = set()</w:t>
            </w:r>
          </w:p>
          <w:p w14:paraId="1827F0E5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print("Initial state:")</w:t>
            </w:r>
          </w:p>
          <w:p w14:paraId="4F513019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for row in puzzle:</w:t>
            </w:r>
          </w:p>
          <w:p w14:paraId="78AEFDAE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print(row)</w:t>
            </w:r>
          </w:p>
          <w:p w14:paraId="6C46EACD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print()</w:t>
            </w:r>
          </w:p>
          <w:p w14:paraId="77AABE91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while open_list:</w:t>
            </w:r>
          </w:p>
          <w:p w14:paraId="6C5DC9DE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lastRenderedPageBreak/>
              <w:t xml:space="preserve">        _, current_node = heapq.heappop(open_list)</w:t>
            </w:r>
          </w:p>
          <w:p w14:paraId="651639F7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</w:p>
          <w:p w14:paraId="20BA9D5D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if current_node == goal_state:</w:t>
            </w:r>
          </w:p>
          <w:p w14:paraId="3233AA17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    return current_node</w:t>
            </w:r>
          </w:p>
          <w:p w14:paraId="0310FBC4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</w:p>
          <w:p w14:paraId="3D9745A7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closed_set.add(tuple(map(tuple, current_node)))</w:t>
            </w:r>
          </w:p>
          <w:p w14:paraId="6F57DB07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</w:p>
          <w:p w14:paraId="187A97B4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for neighbor in generate_neighbors(current_node):</w:t>
            </w:r>
          </w:p>
          <w:p w14:paraId="321A871E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    if tuple(map(tuple, neighbor)) not in closed_set:</w:t>
            </w:r>
          </w:p>
          <w:p w14:paraId="3EBE629D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        g_value = 1</w:t>
            </w:r>
          </w:p>
          <w:p w14:paraId="28D9FD46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        f_value = g_value + heuristic(neighbor)</w:t>
            </w:r>
          </w:p>
          <w:p w14:paraId="4DD630E8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        print(f"cost = {f_value}")</w:t>
            </w:r>
          </w:p>
          <w:p w14:paraId="2D1F2340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        for row in neighbor:</w:t>
            </w:r>
          </w:p>
          <w:p w14:paraId="1E982877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            print(row)</w:t>
            </w:r>
          </w:p>
          <w:p w14:paraId="4E552B61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        print()</w:t>
            </w:r>
          </w:p>
          <w:p w14:paraId="346E1363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        heapq.heappush(open_list, (f_value, neighbor))</w:t>
            </w:r>
          </w:p>
          <w:p w14:paraId="7DEA8D0F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</w:p>
          <w:p w14:paraId="2A327F52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return None</w:t>
            </w:r>
          </w:p>
          <w:p w14:paraId="6E4B44D4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</w:p>
          <w:p w14:paraId="589C6343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>def main():</w:t>
            </w:r>
          </w:p>
          <w:p w14:paraId="0298F110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t = time.time()</w:t>
            </w:r>
          </w:p>
          <w:p w14:paraId="40649F9F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solution = astar_search(puzzle)</w:t>
            </w:r>
          </w:p>
          <w:p w14:paraId="6F4C6210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d = time.time() - t</w:t>
            </w:r>
          </w:p>
          <w:p w14:paraId="605B05B5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print("Final State:")</w:t>
            </w:r>
          </w:p>
          <w:p w14:paraId="1EF6E160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if solution:</w:t>
            </w:r>
          </w:p>
          <w:p w14:paraId="0030D394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for row in solution:</w:t>
            </w:r>
          </w:p>
          <w:p w14:paraId="6C3194FA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    print(row)</w:t>
            </w:r>
          </w:p>
          <w:p w14:paraId="452D2E36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print("\nDuration for Solving: %d ms" % (d * 1000))</w:t>
            </w:r>
          </w:p>
          <w:p w14:paraId="7152AB5A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else:</w:t>
            </w:r>
          </w:p>
          <w:p w14:paraId="0B847E74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    print("No solution found.")</w:t>
            </w:r>
          </w:p>
          <w:p w14:paraId="74F3EB33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</w:t>
            </w:r>
          </w:p>
          <w:p w14:paraId="4C92F32C" w14:textId="77777777" w:rsidR="000E5A6D" w:rsidRPr="000E5A6D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>if __name__ == "__main__":</w:t>
            </w:r>
          </w:p>
          <w:p w14:paraId="29038D48" w14:textId="3C87AB56" w:rsidR="007E47CF" w:rsidRPr="00A44771" w:rsidRDefault="000E5A6D" w:rsidP="000E5A6D">
            <w:pPr>
              <w:rPr>
                <w:rFonts w:ascii="Comic Sans MS" w:eastAsia="Times New Roman" w:hAnsi="Comic Sans MS" w:cs="Times New Roman"/>
              </w:rPr>
            </w:pPr>
            <w:r w:rsidRPr="000E5A6D">
              <w:rPr>
                <w:rFonts w:ascii="Comic Sans MS" w:eastAsia="Times New Roman" w:hAnsi="Comic Sans MS" w:cs="Times New Roman"/>
              </w:rPr>
              <w:t xml:space="preserve">    main()</w:t>
            </w:r>
          </w:p>
          <w:p w14:paraId="084FC20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6D322D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3BB483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0121DCA4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DF8E80" w14:textId="77777777" w:rsidR="007E47CF" w:rsidRDefault="00E669FD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lastRenderedPageBreak/>
              <w:t>OUTPUT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 xml:space="preserve">: </w:t>
            </w:r>
          </w:p>
          <w:p w14:paraId="0E416FC2" w14:textId="706CE0C4" w:rsidR="00E669FD" w:rsidRDefault="000E5A6D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 w:rsidRPr="000E5A6D">
              <w:rPr>
                <w:rFonts w:ascii="Comic Sans MS" w:eastAsia="Times New Roman" w:hAnsi="Comic Sans MS" w:cs="Times New Roman"/>
                <w:b/>
                <w:noProof/>
              </w:rPr>
              <w:drawing>
                <wp:inline distT="0" distB="0" distL="0" distR="0" wp14:anchorId="2C133CF9" wp14:editId="03A873BE">
                  <wp:extent cx="3566160" cy="2804160"/>
                  <wp:effectExtent l="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280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6A7BF3" w14:textId="76ECC7A4" w:rsidR="000E5A6D" w:rsidRPr="00A44771" w:rsidRDefault="000E5A6D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0E5A6D">
              <w:rPr>
                <w:rFonts w:ascii="Comic Sans MS" w:eastAsia="Times New Roman" w:hAnsi="Comic Sans MS" w:cs="Times New Roman"/>
                <w:b/>
                <w:noProof/>
              </w:rPr>
              <w:drawing>
                <wp:inline distT="0" distB="0" distL="0" distR="0" wp14:anchorId="74C667EC" wp14:editId="0F4220B0">
                  <wp:extent cx="2811780" cy="3009900"/>
                  <wp:effectExtent l="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780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CF" w:rsidRPr="00A44771" w14:paraId="4E1279D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1A3E5F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8D77E3C" w14:textId="7F25F54D" w:rsidR="007E47CF" w:rsidRPr="00A44771" w:rsidRDefault="004E6661" w:rsidP="004E6661">
            <w:pPr>
              <w:tabs>
                <w:tab w:val="left" w:pos="924"/>
              </w:tabs>
              <w:rPr>
                <w:rFonts w:ascii="Comic Sans MS" w:eastAsia="Times New Roman" w:hAnsi="Comic Sans MS" w:cs="Times New Roman"/>
              </w:rPr>
            </w:pPr>
            <w:r w:rsidRPr="004E6661">
              <w:rPr>
                <w:rFonts w:ascii="Comic Sans MS" w:eastAsia="Times New Roman" w:hAnsi="Comic Sans MS" w:cs="Times New Roman"/>
              </w:rPr>
              <w:t>In this experiment, we successfully applied the A* algorithm to solve Sudoku puzzles. A* demonstrated completeness, ensuring it can solve Sudoku instances with valid solutions. The optimality of A* depends on the chosen heuristic, with accurate heuristics improving solution quality.</w:t>
            </w:r>
          </w:p>
        </w:tc>
      </w:tr>
    </w:tbl>
    <w:p w14:paraId="35D9B5A4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footerReference w:type="default" r:id="rId10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F9EB8" w14:textId="77777777" w:rsidR="00DE36FC" w:rsidRDefault="00DE36FC" w:rsidP="00B34629">
      <w:pPr>
        <w:spacing w:line="240" w:lineRule="auto"/>
      </w:pPr>
      <w:r>
        <w:separator/>
      </w:r>
    </w:p>
  </w:endnote>
  <w:endnote w:type="continuationSeparator" w:id="0">
    <w:p w14:paraId="53E41A1A" w14:textId="77777777" w:rsidR="00DE36FC" w:rsidRDefault="00DE36FC" w:rsidP="00B34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08891" w14:textId="77777777" w:rsidR="00B34629" w:rsidRPr="00B34629" w:rsidRDefault="00B34629" w:rsidP="00B34629">
    <w:pPr>
      <w:pStyle w:val="Footer"/>
      <w:pBdr>
        <w:top w:val="thinThickSmallGap" w:sz="24" w:space="1" w:color="823B0B"/>
      </w:pBdr>
      <w:tabs>
        <w:tab w:val="clear" w:pos="4513"/>
        <w:tab w:val="clear" w:pos="9026"/>
        <w:tab w:val="right" w:pos="9360"/>
      </w:tabs>
      <w:rPr>
        <w:rFonts w:ascii="Calibri Light" w:eastAsia="Times New Roman" w:hAnsi="Calibri Light" w:cs="Times New Roman"/>
      </w:rPr>
    </w:pPr>
    <w:r w:rsidRPr="00B34629">
      <w:rPr>
        <w:rFonts w:ascii="Calibri Light" w:eastAsia="Times New Roman" w:hAnsi="Calibri Light" w:cs="Times New Roman"/>
      </w:rPr>
      <w:t>Dept of Computer Engineering., Sardar Patel Institute of Technology, Andheri (West)</w:t>
    </w:r>
    <w:r>
      <w:rPr>
        <w:rFonts w:ascii="Calibri Light" w:eastAsia="Times New Roman" w:hAnsi="Calibri Light" w:cs="Times New Roman"/>
        <w:color w:val="FF0000"/>
      </w:rPr>
      <w:tab/>
    </w:r>
    <w:r w:rsidRPr="00B34629">
      <w:rPr>
        <w:rFonts w:ascii="Calibri Light" w:eastAsia="Times New Roman" w:hAnsi="Calibri Light" w:cs="Times New Roman"/>
        <w:color w:val="FF0000"/>
      </w:rPr>
      <w:t xml:space="preserve">Page </w:t>
    </w:r>
    <w:r w:rsidRPr="00B34629">
      <w:rPr>
        <w:rFonts w:ascii="Calibri" w:eastAsia="Times New Roman" w:hAnsi="Calibri" w:cs="Times New Roman"/>
        <w:color w:val="FF0000"/>
      </w:rPr>
      <w:fldChar w:fldCharType="begin"/>
    </w:r>
    <w:r w:rsidRPr="00D31532">
      <w:rPr>
        <w:color w:val="FF0000"/>
      </w:rPr>
      <w:instrText xml:space="preserve"> PAGE   \* MERGEFORMAT </w:instrText>
    </w:r>
    <w:r w:rsidRPr="00B34629">
      <w:rPr>
        <w:rFonts w:ascii="Calibri" w:eastAsia="Times New Roman" w:hAnsi="Calibri" w:cs="Times New Roman"/>
        <w:color w:val="FF0000"/>
      </w:rPr>
      <w:fldChar w:fldCharType="separate"/>
    </w:r>
    <w:r>
      <w:rPr>
        <w:color w:val="FF0000"/>
      </w:rPr>
      <w:t>1</w:t>
    </w:r>
    <w:r w:rsidRPr="00B34629">
      <w:rPr>
        <w:rFonts w:ascii="Calibri Light" w:eastAsia="Times New Roman" w:hAnsi="Calibri Light" w:cs="Times New Roman"/>
        <w:noProof/>
        <w:color w:val="FF0000"/>
      </w:rPr>
      <w:fldChar w:fldCharType="end"/>
    </w:r>
  </w:p>
  <w:p w14:paraId="25F3D15C" w14:textId="77777777" w:rsidR="00B34629" w:rsidRDefault="00B34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8401A" w14:textId="77777777" w:rsidR="00DE36FC" w:rsidRDefault="00DE36FC" w:rsidP="00B34629">
      <w:pPr>
        <w:spacing w:line="240" w:lineRule="auto"/>
      </w:pPr>
      <w:r>
        <w:separator/>
      </w:r>
    </w:p>
  </w:footnote>
  <w:footnote w:type="continuationSeparator" w:id="0">
    <w:p w14:paraId="0710B90E" w14:textId="77777777" w:rsidR="00DE36FC" w:rsidRDefault="00DE36FC" w:rsidP="00B346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D01F0"/>
    <w:multiLevelType w:val="multilevel"/>
    <w:tmpl w:val="EA0E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2C2A39"/>
    <w:multiLevelType w:val="multilevel"/>
    <w:tmpl w:val="1B7E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458786">
    <w:abstractNumId w:val="1"/>
  </w:num>
  <w:num w:numId="2" w16cid:durableId="96708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1B"/>
    <w:rsid w:val="000E5A6D"/>
    <w:rsid w:val="004E6661"/>
    <w:rsid w:val="005700FF"/>
    <w:rsid w:val="007E47CF"/>
    <w:rsid w:val="00915CD8"/>
    <w:rsid w:val="009933A8"/>
    <w:rsid w:val="00A44771"/>
    <w:rsid w:val="00B34629"/>
    <w:rsid w:val="00B5444B"/>
    <w:rsid w:val="00B87D1B"/>
    <w:rsid w:val="00CB6814"/>
    <w:rsid w:val="00DE36FC"/>
    <w:rsid w:val="00E6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FDED"/>
  <w15:chartTrackingRefBased/>
  <w15:docId w15:val="{4EFF1AEA-633F-4550-93DD-4EFC9533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  <w:style w:type="paragraph" w:styleId="Header">
    <w:name w:val="header"/>
    <w:basedOn w:val="Normal"/>
    <w:link w:val="HeaderChar"/>
    <w:uiPriority w:val="99"/>
    <w:unhideWhenUsed/>
    <w:rsid w:val="00B34629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link w:val="Header"/>
    <w:uiPriority w:val="99"/>
    <w:rsid w:val="00B34629"/>
    <w:rPr>
      <w:rFonts w:cs="Mangal"/>
      <w:color w:val="00000A"/>
      <w:sz w:val="22"/>
      <w:lang w:val="e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B34629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link w:val="Footer"/>
    <w:uiPriority w:val="99"/>
    <w:rsid w:val="00B34629"/>
    <w:rPr>
      <w:rFonts w:cs="Mangal"/>
      <w:color w:val="00000A"/>
      <w:sz w:val="22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8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AIM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AIML_template.dotx</Template>
  <TotalTime>48</TotalTime>
  <Pages>1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2023-10-02T16:37:00Z</dcterms:created>
  <dcterms:modified xsi:type="dcterms:W3CDTF">2023-10-02T17:25:00Z</dcterms:modified>
  <dc:language>en-IN</dc:language>
</cp:coreProperties>
</file>