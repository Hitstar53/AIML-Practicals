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75FA"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60185966"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CDE238"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6C557D"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5404ECC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2A98B7"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A316537"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319C02E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FCB3F5"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90AF26" w14:textId="637092E6" w:rsidR="007E47CF" w:rsidRPr="005A3C84" w:rsidRDefault="005A3C84">
            <w:pPr>
              <w:keepNext/>
              <w:spacing w:line="240" w:lineRule="auto"/>
              <w:rPr>
                <w:rFonts w:ascii="Comic Sans MS" w:eastAsia="Times New Roman" w:hAnsi="Comic Sans MS" w:cs="Times New Roman"/>
                <w:b/>
                <w:bCs/>
              </w:rPr>
            </w:pPr>
            <w:r>
              <w:rPr>
                <w:rFonts w:ascii="Comic Sans MS" w:eastAsia="Times New Roman" w:hAnsi="Comic Sans MS" w:cs="Times New Roman"/>
                <w:b/>
                <w:bCs/>
              </w:rPr>
              <w:t>4</w:t>
            </w:r>
          </w:p>
        </w:tc>
      </w:tr>
    </w:tbl>
    <w:p w14:paraId="4928E177"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7BC66FE0"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5E61E1"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DDD1CC" w14:textId="25D4F325" w:rsidR="007E47CF" w:rsidRPr="005A3C84" w:rsidRDefault="005A3C84">
            <w:pPr>
              <w:rPr>
                <w:rFonts w:ascii="Comic Sans MS" w:eastAsia="Times New Roman" w:hAnsi="Comic Sans MS" w:cs="Times New Roman"/>
                <w:b/>
                <w:bCs/>
              </w:rPr>
            </w:pPr>
            <w:r w:rsidRPr="005A3C84">
              <w:rPr>
                <w:rFonts w:ascii="Comic Sans MS" w:eastAsia="Times New Roman" w:hAnsi="Comic Sans MS" w:cs="Times New Roman"/>
                <w:b/>
                <w:bCs/>
              </w:rPr>
              <w:t>Informed Searching using Min-Max Algorithm</w:t>
            </w:r>
          </w:p>
        </w:tc>
      </w:tr>
      <w:tr w:rsidR="007E47CF" w:rsidRPr="00A44771" w14:paraId="4A54F82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BECC74"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PROBLEM </w:t>
            </w:r>
            <w:r w:rsidR="00B34629">
              <w:rPr>
                <w:rFonts w:ascii="Comic Sans MS" w:eastAsia="Times New Roman" w:hAnsi="Comic Sans MS" w:cs="Times New Roman"/>
                <w:b/>
              </w:rPr>
              <w:t>DEFINITION</w:t>
            </w:r>
            <w:r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B63D27" w14:textId="25F88F16" w:rsidR="007E47CF" w:rsidRPr="005A3C84" w:rsidRDefault="005A3C84">
            <w:pPr>
              <w:rPr>
                <w:rFonts w:ascii="Comic Sans MS" w:eastAsia="Times New Roman" w:hAnsi="Comic Sans MS" w:cs="Times New Roman"/>
                <w:b/>
                <w:bCs/>
              </w:rPr>
            </w:pPr>
            <w:r w:rsidRPr="005A3C84">
              <w:rPr>
                <w:rFonts w:ascii="Comic Sans MS" w:eastAsia="Times New Roman" w:hAnsi="Comic Sans MS" w:cs="Times New Roman"/>
                <w:b/>
                <w:bCs/>
              </w:rPr>
              <w:t>Implement a Tic Tac Toe problem using the Informed searching technique min-max algorithm . Analyze the algorithm with respect to Completeness, Optimality, time and space Complexity</w:t>
            </w:r>
          </w:p>
        </w:tc>
      </w:tr>
      <w:tr w:rsidR="007E47CF" w:rsidRPr="00A44771" w14:paraId="67EA42FB"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38C0DB17"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9A1E2E9" w14:textId="5F107CC3" w:rsidR="007E47CF" w:rsidRPr="005A3C84" w:rsidRDefault="005A3C84">
            <w:pPr>
              <w:rPr>
                <w:rFonts w:ascii="Comic Sans MS" w:eastAsia="Times New Roman" w:hAnsi="Comic Sans MS" w:cs="Times New Roman"/>
                <w:b/>
                <w:bCs/>
                <w:sz w:val="24"/>
                <w:szCs w:val="24"/>
              </w:rPr>
            </w:pPr>
            <w:r w:rsidRPr="005A3C84">
              <w:rPr>
                <w:rFonts w:ascii="Comic Sans MS" w:eastAsia="Times New Roman" w:hAnsi="Comic Sans MS" w:cs="Times New Roman"/>
                <w:b/>
                <w:bCs/>
                <w:sz w:val="24"/>
                <w:szCs w:val="24"/>
              </w:rPr>
              <w:t>MinMax Searching:</w:t>
            </w:r>
          </w:p>
          <w:p w14:paraId="0BF4C6BF" w14:textId="0D1F6B57" w:rsidR="005A3C84" w:rsidRDefault="005A3C84">
            <w:pPr>
              <w:rPr>
                <w:rFonts w:ascii="Comic Sans MS" w:eastAsia="Times New Roman" w:hAnsi="Comic Sans MS" w:cs="Times New Roman"/>
              </w:rPr>
            </w:pPr>
            <w:r w:rsidRPr="005A3C84">
              <w:rPr>
                <w:rFonts w:ascii="Comic Sans MS" w:eastAsia="Times New Roman" w:hAnsi="Comic Sans MS" w:cs="Times New Roman"/>
              </w:rPr>
              <w:t>The Minimax algorithm is a decision-making algorithm commonly used in two-player games, such as chess, checkers, and tic-tac-toe, to determine the best move for a player while considering the opponent's moves. It's a fundamental technique in game theory and artificial intelligence for adversarial games. The goal of the Minimax algorithm is to find the best strategy that minimizes the maximum possible loss (hence "minimax") or maximizes the minimum possible gain, assuming that both players play optimally.</w:t>
            </w:r>
          </w:p>
          <w:p w14:paraId="1D0FE18D" w14:textId="77777777" w:rsidR="005A3C84" w:rsidRDefault="005A3C84">
            <w:pPr>
              <w:rPr>
                <w:rFonts w:ascii="Comic Sans MS" w:eastAsia="Times New Roman" w:hAnsi="Comic Sans MS" w:cs="Times New Roman"/>
              </w:rPr>
            </w:pPr>
          </w:p>
          <w:p w14:paraId="653674EE" w14:textId="530FA721" w:rsidR="005A3C84" w:rsidRDefault="005A3C84">
            <w:pPr>
              <w:rPr>
                <w:rFonts w:ascii="Comic Sans MS" w:eastAsia="Times New Roman" w:hAnsi="Comic Sans MS" w:cs="Times New Roman"/>
                <w:b/>
                <w:bCs/>
              </w:rPr>
            </w:pPr>
            <w:r>
              <w:rPr>
                <w:rFonts w:ascii="Comic Sans MS" w:eastAsia="Times New Roman" w:hAnsi="Comic Sans MS" w:cs="Times New Roman"/>
                <w:b/>
                <w:bCs/>
              </w:rPr>
              <w:t>Properties of Min-Max Search:</w:t>
            </w:r>
          </w:p>
          <w:p w14:paraId="3EBEBA65" w14:textId="77777777" w:rsidR="005A3C84" w:rsidRPr="005A3C84" w:rsidRDefault="005A3C84" w:rsidP="005A3C84">
            <w:pPr>
              <w:rPr>
                <w:rFonts w:ascii="Comic Sans MS" w:eastAsia="Times New Roman" w:hAnsi="Comic Sans MS" w:cs="Times New Roman"/>
                <w:b/>
                <w:bCs/>
              </w:rPr>
            </w:pPr>
            <w:r w:rsidRPr="005A3C84">
              <w:rPr>
                <w:rFonts w:ascii="Comic Sans MS" w:eastAsia="Times New Roman" w:hAnsi="Comic Sans MS" w:cs="Times New Roman"/>
                <w:b/>
                <w:bCs/>
              </w:rPr>
              <w:t>Complete?</w:t>
            </w:r>
          </w:p>
          <w:p w14:paraId="360196B3" w14:textId="77777777" w:rsidR="005A3C84" w:rsidRPr="005A3C84" w:rsidRDefault="005A3C84" w:rsidP="005A3C84">
            <w:pPr>
              <w:rPr>
                <w:rFonts w:ascii="Comic Sans MS" w:eastAsia="Times New Roman" w:hAnsi="Comic Sans MS" w:cs="Times New Roman"/>
              </w:rPr>
            </w:pPr>
            <w:r w:rsidRPr="005A3C84">
              <w:rPr>
                <w:rFonts w:ascii="Comic Sans MS" w:eastAsia="Times New Roman" w:hAnsi="Comic Sans MS" w:cs="Times New Roman"/>
              </w:rPr>
              <w:t>– Yes (if tree is finite)</w:t>
            </w:r>
          </w:p>
          <w:p w14:paraId="75FF1AFB" w14:textId="2066F318" w:rsidR="005A3C84" w:rsidRPr="005A3C84" w:rsidRDefault="005A3C84" w:rsidP="005A3C84">
            <w:pPr>
              <w:rPr>
                <w:rFonts w:ascii="Comic Sans MS" w:eastAsia="Times New Roman" w:hAnsi="Comic Sans MS" w:cs="Times New Roman"/>
                <w:b/>
                <w:bCs/>
              </w:rPr>
            </w:pPr>
            <w:r w:rsidRPr="005A3C84">
              <w:rPr>
                <w:rFonts w:ascii="Comic Sans MS" w:eastAsia="Times New Roman" w:hAnsi="Comic Sans MS" w:cs="Times New Roman"/>
                <w:b/>
                <w:bCs/>
              </w:rPr>
              <w:t>Optimal?</w:t>
            </w:r>
          </w:p>
          <w:p w14:paraId="56BAF3BC" w14:textId="77777777" w:rsidR="005A3C84" w:rsidRPr="005A3C84" w:rsidRDefault="005A3C84" w:rsidP="005A3C84">
            <w:pPr>
              <w:rPr>
                <w:rFonts w:ascii="Comic Sans MS" w:eastAsia="Times New Roman" w:hAnsi="Comic Sans MS" w:cs="Times New Roman"/>
              </w:rPr>
            </w:pPr>
            <w:r w:rsidRPr="005A3C84">
              <w:rPr>
                <w:rFonts w:ascii="Comic Sans MS" w:eastAsia="Times New Roman" w:hAnsi="Comic Sans MS" w:cs="Times New Roman"/>
              </w:rPr>
              <w:t>– Yes (against an optimal opponent)</w:t>
            </w:r>
          </w:p>
          <w:p w14:paraId="5D256A82" w14:textId="77777777" w:rsidR="005A3C84" w:rsidRPr="005A3C84" w:rsidRDefault="005A3C84" w:rsidP="005A3C84">
            <w:pPr>
              <w:rPr>
                <w:rFonts w:ascii="Comic Sans MS" w:eastAsia="Times New Roman" w:hAnsi="Comic Sans MS" w:cs="Times New Roman"/>
                <w:b/>
                <w:bCs/>
              </w:rPr>
            </w:pPr>
            <w:r w:rsidRPr="005A3C84">
              <w:rPr>
                <w:rFonts w:ascii="Comic Sans MS" w:eastAsia="Times New Roman" w:hAnsi="Comic Sans MS" w:cs="Times New Roman"/>
              </w:rPr>
              <w:t>– No (does not exploit opponent weakness against suboptimal opponent)</w:t>
            </w:r>
          </w:p>
          <w:p w14:paraId="7F73D6B0" w14:textId="0D13AC0E" w:rsidR="005A3C84" w:rsidRPr="005A3C84" w:rsidRDefault="005A3C84" w:rsidP="005A3C84">
            <w:pPr>
              <w:rPr>
                <w:rFonts w:ascii="Comic Sans MS" w:eastAsia="Times New Roman" w:hAnsi="Comic Sans MS" w:cs="Times New Roman"/>
                <w:b/>
                <w:bCs/>
              </w:rPr>
            </w:pPr>
            <w:r w:rsidRPr="005A3C84">
              <w:rPr>
                <w:rFonts w:ascii="Comic Sans MS" w:eastAsia="Times New Roman" w:hAnsi="Comic Sans MS" w:cs="Times New Roman"/>
                <w:b/>
                <w:bCs/>
              </w:rPr>
              <w:t>Time complexity?</w:t>
            </w:r>
          </w:p>
          <w:p w14:paraId="15C0D9BD" w14:textId="77777777" w:rsidR="005A3C84" w:rsidRDefault="005A3C84" w:rsidP="005A3C84">
            <w:pPr>
              <w:rPr>
                <w:rFonts w:ascii="Comic Sans MS" w:eastAsia="Times New Roman" w:hAnsi="Comic Sans MS" w:cs="Times New Roman"/>
              </w:rPr>
            </w:pPr>
            <w:r w:rsidRPr="005A3C84">
              <w:rPr>
                <w:rFonts w:ascii="Comic Sans MS" w:eastAsia="Times New Roman" w:hAnsi="Comic Sans MS" w:cs="Times New Roman"/>
              </w:rPr>
              <w:t>– O(b</w:t>
            </w:r>
            <w:r w:rsidRPr="005A3C84">
              <w:rPr>
                <w:rFonts w:ascii="Comic Sans MS" w:eastAsia="Times New Roman" w:hAnsi="Comic Sans MS" w:cs="Times New Roman"/>
                <w:vertAlign w:val="superscript"/>
              </w:rPr>
              <w:t>m</w:t>
            </w:r>
            <w:r w:rsidRPr="005A3C84">
              <w:rPr>
                <w:rFonts w:ascii="Comic Sans MS" w:eastAsia="Times New Roman" w:hAnsi="Comic Sans MS" w:cs="Times New Roman"/>
              </w:rPr>
              <w:t>)</w:t>
            </w:r>
          </w:p>
          <w:p w14:paraId="1930EFA0" w14:textId="6C6C6739" w:rsidR="005A3C84" w:rsidRPr="005A3C84" w:rsidRDefault="005A3C84" w:rsidP="005A3C84">
            <w:pPr>
              <w:rPr>
                <w:rFonts w:ascii="Comic Sans MS" w:eastAsia="Times New Roman" w:hAnsi="Comic Sans MS" w:cs="Times New Roman"/>
              </w:rPr>
            </w:pPr>
            <w:r w:rsidRPr="005A3C84">
              <w:rPr>
                <w:rFonts w:ascii="Comic Sans MS" w:eastAsia="Times New Roman" w:hAnsi="Comic Sans MS" w:cs="Times New Roman"/>
                <w:b/>
                <w:bCs/>
              </w:rPr>
              <w:t>Space complexity?</w:t>
            </w:r>
          </w:p>
          <w:p w14:paraId="71BF672E" w14:textId="05658D6B" w:rsidR="005A3C84" w:rsidRPr="005A3C84" w:rsidRDefault="005A3C84" w:rsidP="005A3C84">
            <w:pPr>
              <w:rPr>
                <w:rFonts w:ascii="Comic Sans MS" w:eastAsia="Times New Roman" w:hAnsi="Comic Sans MS" w:cs="Times New Roman"/>
              </w:rPr>
            </w:pPr>
            <w:r w:rsidRPr="005A3C84">
              <w:rPr>
                <w:rFonts w:ascii="Comic Sans MS" w:eastAsia="Times New Roman" w:hAnsi="Comic Sans MS" w:cs="Times New Roman"/>
              </w:rPr>
              <w:t>– O(bm) (depth-first exploration)</w:t>
            </w:r>
          </w:p>
          <w:p w14:paraId="328AF184" w14:textId="77777777" w:rsidR="007E47CF" w:rsidRPr="00A44771" w:rsidRDefault="007E47CF">
            <w:pPr>
              <w:rPr>
                <w:rFonts w:ascii="Comic Sans MS" w:eastAsia="Times New Roman" w:hAnsi="Comic Sans MS" w:cs="Times New Roman"/>
              </w:rPr>
            </w:pPr>
          </w:p>
          <w:p w14:paraId="17602BDF" w14:textId="77777777" w:rsidR="007E47CF" w:rsidRPr="00A44771" w:rsidRDefault="007E47CF">
            <w:pPr>
              <w:rPr>
                <w:rFonts w:ascii="Comic Sans MS" w:eastAsia="Times New Roman" w:hAnsi="Comic Sans MS" w:cs="Times New Roman"/>
              </w:rPr>
            </w:pPr>
          </w:p>
          <w:p w14:paraId="5F7FD876" w14:textId="77777777" w:rsidR="007E47CF" w:rsidRPr="00A44771" w:rsidRDefault="007E47CF">
            <w:pPr>
              <w:rPr>
                <w:rFonts w:ascii="Comic Sans MS" w:eastAsia="Times New Roman" w:hAnsi="Comic Sans MS" w:cs="Times New Roman"/>
              </w:rPr>
            </w:pPr>
          </w:p>
          <w:p w14:paraId="46A00786" w14:textId="77777777" w:rsidR="007E47CF" w:rsidRPr="00A44771" w:rsidRDefault="007E47CF">
            <w:pPr>
              <w:rPr>
                <w:rFonts w:ascii="Comic Sans MS" w:eastAsia="Times New Roman" w:hAnsi="Comic Sans MS" w:cs="Times New Roman"/>
              </w:rPr>
            </w:pPr>
          </w:p>
          <w:p w14:paraId="044D85A9" w14:textId="62EE1258" w:rsidR="007E47CF" w:rsidRDefault="000C7FA5">
            <w:pPr>
              <w:rPr>
                <w:rFonts w:ascii="Comic Sans MS" w:eastAsia="Times New Roman" w:hAnsi="Comic Sans MS" w:cs="Times New Roman"/>
                <w:b/>
                <w:bCs/>
              </w:rPr>
            </w:pPr>
            <w:r>
              <w:rPr>
                <w:rFonts w:ascii="Comic Sans MS" w:eastAsia="Times New Roman" w:hAnsi="Comic Sans MS" w:cs="Times New Roman"/>
                <w:b/>
                <w:bCs/>
              </w:rPr>
              <w:lastRenderedPageBreak/>
              <w:t>Solving Tic-tac-toe using MinMax Search:</w:t>
            </w:r>
          </w:p>
          <w:p w14:paraId="748E0854" w14:textId="03975D01" w:rsidR="000C7FA5" w:rsidRPr="000C7FA5" w:rsidRDefault="000C7FA5">
            <w:pPr>
              <w:rPr>
                <w:rFonts w:ascii="Comic Sans MS" w:eastAsia="Times New Roman" w:hAnsi="Comic Sans MS" w:cs="Times New Roman"/>
              </w:rPr>
            </w:pPr>
            <w:r w:rsidRPr="000C7FA5">
              <w:rPr>
                <w:rFonts w:ascii="Comic Sans MS" w:eastAsia="Times New Roman" w:hAnsi="Comic Sans MS" w:cs="Times New Roman"/>
              </w:rPr>
              <w:t>Using the Minimax algorithm to solve Tic-Tac-Toe involves constructing a game tree that explores every possible sequence of moves and opponent responses. At each node of the tree, it selects the move that either maximizes or minimizes the outcome based on the current player's perspective. Terminal nodes are assigned values representing wins, losses, or draws. These values are propagated back up the tree following the Minimax principle. Ultimately, the algorithm identifies the best move for the current player, ensuring optimal decisions in the game. It's a systematic way to play Tic-Tac-Toe, aiming for victory or a draw, considering all potential moves and counter moves by the opponent.</w:t>
            </w:r>
          </w:p>
          <w:p w14:paraId="2D0D600A" w14:textId="77777777" w:rsidR="007E47CF" w:rsidRDefault="007E47CF">
            <w:pPr>
              <w:rPr>
                <w:rFonts w:ascii="Comic Sans MS" w:eastAsia="Times New Roman" w:hAnsi="Comic Sans MS" w:cs="Times New Roman"/>
              </w:rPr>
            </w:pPr>
          </w:p>
          <w:p w14:paraId="32213BDC" w14:textId="19AF7F4B" w:rsidR="000C7FA5" w:rsidRPr="00A44771" w:rsidRDefault="000C7FA5">
            <w:pPr>
              <w:rPr>
                <w:rFonts w:ascii="Comic Sans MS" w:eastAsia="Times New Roman" w:hAnsi="Comic Sans MS" w:cs="Times New Roman"/>
              </w:rPr>
            </w:pPr>
            <w:r>
              <w:rPr>
                <w:noProof/>
              </w:rPr>
              <w:drawing>
                <wp:inline distT="0" distB="0" distL="0" distR="0" wp14:anchorId="535779C8" wp14:editId="6AD8C94D">
                  <wp:extent cx="4305300" cy="3017520"/>
                  <wp:effectExtent l="0" t="0" r="0" b="0"/>
                  <wp:docPr id="1" name="Picture 1" descr="Tic-Tac-Toe Gam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c-Tac-Toe Game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3017520"/>
                          </a:xfrm>
                          <a:prstGeom prst="rect">
                            <a:avLst/>
                          </a:prstGeom>
                          <a:noFill/>
                          <a:ln>
                            <a:noFill/>
                          </a:ln>
                        </pic:spPr>
                      </pic:pic>
                    </a:graphicData>
                  </a:graphic>
                </wp:inline>
              </w:drawing>
            </w:r>
          </w:p>
          <w:p w14:paraId="752A2996" w14:textId="77777777" w:rsidR="007E47CF" w:rsidRPr="00A44771" w:rsidRDefault="007E47CF">
            <w:pPr>
              <w:rPr>
                <w:rFonts w:ascii="Comic Sans MS" w:eastAsia="Times New Roman" w:hAnsi="Comic Sans MS" w:cs="Times New Roman"/>
              </w:rPr>
            </w:pPr>
          </w:p>
          <w:p w14:paraId="6D8A440B" w14:textId="77777777" w:rsidR="007E47CF" w:rsidRPr="00A44771" w:rsidRDefault="007E47CF">
            <w:pPr>
              <w:rPr>
                <w:rFonts w:ascii="Comic Sans MS" w:eastAsia="Times New Roman" w:hAnsi="Comic Sans MS" w:cs="Times New Roman"/>
              </w:rPr>
            </w:pPr>
          </w:p>
          <w:p w14:paraId="6C615134" w14:textId="77777777" w:rsidR="007E47CF" w:rsidRPr="00A44771" w:rsidRDefault="007E47CF">
            <w:pPr>
              <w:rPr>
                <w:rFonts w:ascii="Comic Sans MS" w:eastAsia="Times New Roman" w:hAnsi="Comic Sans MS" w:cs="Times New Roman"/>
              </w:rPr>
            </w:pPr>
          </w:p>
          <w:p w14:paraId="1B64B983" w14:textId="77777777" w:rsidR="007E47CF" w:rsidRDefault="007E47CF">
            <w:pPr>
              <w:rPr>
                <w:rFonts w:ascii="Comic Sans MS" w:eastAsia="Times New Roman" w:hAnsi="Comic Sans MS" w:cs="Times New Roman"/>
              </w:rPr>
            </w:pPr>
          </w:p>
          <w:p w14:paraId="2A1908B3" w14:textId="77777777" w:rsidR="000C7FA5" w:rsidRDefault="000C7FA5">
            <w:pPr>
              <w:rPr>
                <w:rFonts w:ascii="Comic Sans MS" w:eastAsia="Times New Roman" w:hAnsi="Comic Sans MS" w:cs="Times New Roman"/>
              </w:rPr>
            </w:pPr>
          </w:p>
          <w:p w14:paraId="5B4D613B" w14:textId="77777777" w:rsidR="000C7FA5" w:rsidRDefault="000C7FA5">
            <w:pPr>
              <w:rPr>
                <w:rFonts w:ascii="Comic Sans MS" w:eastAsia="Times New Roman" w:hAnsi="Comic Sans MS" w:cs="Times New Roman"/>
              </w:rPr>
            </w:pPr>
          </w:p>
          <w:p w14:paraId="5969076E" w14:textId="77777777" w:rsidR="000C7FA5" w:rsidRDefault="000C7FA5">
            <w:pPr>
              <w:rPr>
                <w:rFonts w:ascii="Comic Sans MS" w:eastAsia="Times New Roman" w:hAnsi="Comic Sans MS" w:cs="Times New Roman"/>
              </w:rPr>
            </w:pPr>
          </w:p>
          <w:p w14:paraId="459FEF51" w14:textId="77777777" w:rsidR="000C7FA5" w:rsidRDefault="000C7FA5">
            <w:pPr>
              <w:rPr>
                <w:rFonts w:ascii="Comic Sans MS" w:eastAsia="Times New Roman" w:hAnsi="Comic Sans MS" w:cs="Times New Roman"/>
              </w:rPr>
            </w:pPr>
          </w:p>
          <w:p w14:paraId="6C7537CA" w14:textId="77777777" w:rsidR="000C7FA5" w:rsidRPr="00A44771" w:rsidRDefault="000C7FA5">
            <w:pPr>
              <w:rPr>
                <w:rFonts w:ascii="Comic Sans MS" w:eastAsia="Times New Roman" w:hAnsi="Comic Sans MS" w:cs="Times New Roman"/>
              </w:rPr>
            </w:pPr>
          </w:p>
        </w:tc>
      </w:tr>
      <w:tr w:rsidR="007E47CF" w:rsidRPr="00A44771" w14:paraId="33F5F4FA"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18881A" w14:textId="77777777" w:rsidR="007E47CF" w:rsidRPr="00A44771" w:rsidRDefault="00B34629">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CODE</w:t>
            </w:r>
            <w:r w:rsidR="009933A8"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A89432"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import random</w:t>
            </w:r>
          </w:p>
          <w:p w14:paraId="034A3D76" w14:textId="77777777" w:rsidR="000C7FA5" w:rsidRPr="000C7FA5" w:rsidRDefault="000C7FA5" w:rsidP="000C7FA5">
            <w:pPr>
              <w:rPr>
                <w:rFonts w:ascii="Comic Sans MS" w:eastAsia="Times New Roman" w:hAnsi="Comic Sans MS" w:cs="Times New Roman"/>
              </w:rPr>
            </w:pPr>
          </w:p>
          <w:p w14:paraId="52249A41"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class TicTacToe:</w:t>
            </w:r>
          </w:p>
          <w:p w14:paraId="613E86E8"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__init__(self):</w:t>
            </w:r>
          </w:p>
          <w:p w14:paraId="36CA5437"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self.board = [' ' for _ in range(9)]</w:t>
            </w:r>
          </w:p>
          <w:p w14:paraId="0B0D84F8"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 pick x/o using random</w:t>
            </w:r>
          </w:p>
          <w:p w14:paraId="20B2E068"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random.randint(0, 1) == 0:</w:t>
            </w:r>
          </w:p>
          <w:p w14:paraId="0957C61C"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self.current_player = 'X'</w:t>
            </w:r>
          </w:p>
          <w:p w14:paraId="0757C8DD"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print("X goes first. (AI)\n")</w:t>
            </w:r>
          </w:p>
          <w:p w14:paraId="4DC16B9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else:</w:t>
            </w:r>
          </w:p>
          <w:p w14:paraId="1049B7F5"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self.current_player = 'O'</w:t>
            </w:r>
          </w:p>
          <w:p w14:paraId="7722F0A4"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print("O goes first. (You)\n")</w:t>
            </w:r>
          </w:p>
          <w:p w14:paraId="1276BE17" w14:textId="77777777" w:rsidR="000C7FA5" w:rsidRPr="000C7FA5" w:rsidRDefault="000C7FA5" w:rsidP="000C7FA5">
            <w:pPr>
              <w:rPr>
                <w:rFonts w:ascii="Comic Sans MS" w:eastAsia="Times New Roman" w:hAnsi="Comic Sans MS" w:cs="Times New Roman"/>
              </w:rPr>
            </w:pPr>
          </w:p>
          <w:p w14:paraId="70672B3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print_board(self):</w:t>
            </w:r>
          </w:p>
          <w:p w14:paraId="40F25D1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for i in range(0, 9, 3):</w:t>
            </w:r>
          </w:p>
          <w:p w14:paraId="2CE9E923"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print('|'.join(self.board[i:i+3]))</w:t>
            </w:r>
          </w:p>
          <w:p w14:paraId="24A1BCE2" w14:textId="77777777" w:rsidR="000C7FA5" w:rsidRPr="000C7FA5" w:rsidRDefault="000C7FA5" w:rsidP="000C7FA5">
            <w:pPr>
              <w:rPr>
                <w:rFonts w:ascii="Comic Sans MS" w:eastAsia="Times New Roman" w:hAnsi="Comic Sans MS" w:cs="Times New Roman"/>
              </w:rPr>
            </w:pPr>
          </w:p>
          <w:p w14:paraId="6BD7E36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is_full(self):</w:t>
            </w:r>
          </w:p>
          <w:p w14:paraId="543C7E5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 ' not in self.board</w:t>
            </w:r>
          </w:p>
          <w:p w14:paraId="2FC80D8D" w14:textId="77777777" w:rsidR="000C7FA5" w:rsidRPr="000C7FA5" w:rsidRDefault="000C7FA5" w:rsidP="000C7FA5">
            <w:pPr>
              <w:rPr>
                <w:rFonts w:ascii="Comic Sans MS" w:eastAsia="Times New Roman" w:hAnsi="Comic Sans MS" w:cs="Times New Roman"/>
              </w:rPr>
            </w:pPr>
          </w:p>
          <w:p w14:paraId="28BC9F4F"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is_winner(self, player):</w:t>
            </w:r>
          </w:p>
          <w:p w14:paraId="67385F4E"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winning_combinations = [(0, 1, 2), (3, 4, 5), (6, 7, 8),</w:t>
            </w:r>
          </w:p>
          <w:p w14:paraId="78AD29B8"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(0, 3, 6), (1, 4, 7), (2, 5, 8),</w:t>
            </w:r>
          </w:p>
          <w:p w14:paraId="262677C0"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(0, 4, 8), (2, 4, 6)]</w:t>
            </w:r>
          </w:p>
          <w:p w14:paraId="2CCCB6A0"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for a, b, c in winning_combinations:</w:t>
            </w:r>
          </w:p>
          <w:p w14:paraId="4486E29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self.board[a] == self.board[b] == self.board[c] == player:</w:t>
            </w:r>
          </w:p>
          <w:p w14:paraId="05B01CE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True</w:t>
            </w:r>
          </w:p>
          <w:p w14:paraId="5052173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False</w:t>
            </w:r>
          </w:p>
          <w:p w14:paraId="7851B3DB" w14:textId="77777777" w:rsidR="000C7FA5" w:rsidRPr="000C7FA5" w:rsidRDefault="000C7FA5" w:rsidP="000C7FA5">
            <w:pPr>
              <w:rPr>
                <w:rFonts w:ascii="Comic Sans MS" w:eastAsia="Times New Roman" w:hAnsi="Comic Sans MS" w:cs="Times New Roman"/>
              </w:rPr>
            </w:pPr>
          </w:p>
          <w:p w14:paraId="716DC3B4"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is_terminal(self):</w:t>
            </w:r>
          </w:p>
          <w:p w14:paraId="1AF9C701"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self.is_winner('X') or self.is_winner('O') or self.is_full()</w:t>
            </w:r>
          </w:p>
          <w:p w14:paraId="7B543984" w14:textId="77777777" w:rsidR="000C7FA5" w:rsidRPr="000C7FA5" w:rsidRDefault="000C7FA5" w:rsidP="000C7FA5">
            <w:pPr>
              <w:rPr>
                <w:rFonts w:ascii="Comic Sans MS" w:eastAsia="Times New Roman" w:hAnsi="Comic Sans MS" w:cs="Times New Roman"/>
              </w:rPr>
            </w:pPr>
          </w:p>
          <w:p w14:paraId="692F7A15"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get_empty_cells(self):</w:t>
            </w:r>
          </w:p>
          <w:p w14:paraId="5D6B5EA7"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[i for i, val in enumerate(self.board) if val == ' ']</w:t>
            </w:r>
          </w:p>
          <w:p w14:paraId="7B1B2380" w14:textId="77777777" w:rsidR="000C7FA5" w:rsidRPr="000C7FA5" w:rsidRDefault="000C7FA5" w:rsidP="000C7FA5">
            <w:pPr>
              <w:rPr>
                <w:rFonts w:ascii="Comic Sans MS" w:eastAsia="Times New Roman" w:hAnsi="Comic Sans MS" w:cs="Times New Roman"/>
              </w:rPr>
            </w:pPr>
          </w:p>
          <w:p w14:paraId="5B2DE8D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max_value(self, alpha, beta):</w:t>
            </w:r>
          </w:p>
          <w:p w14:paraId="0B4AB6B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lastRenderedPageBreak/>
              <w:t xml:space="preserve">        if self.is_terminal():</w:t>
            </w:r>
          </w:p>
          <w:p w14:paraId="4C500A7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self.is_winner('X'):</w:t>
            </w:r>
          </w:p>
          <w:p w14:paraId="35AEEA8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1</w:t>
            </w:r>
          </w:p>
          <w:p w14:paraId="1267E85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elif self.is_winner('O'):</w:t>
            </w:r>
          </w:p>
          <w:p w14:paraId="37499E1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-1</w:t>
            </w:r>
          </w:p>
          <w:p w14:paraId="1E428038"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else:</w:t>
            </w:r>
          </w:p>
          <w:p w14:paraId="783DB018"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0</w:t>
            </w:r>
          </w:p>
          <w:p w14:paraId="71997B0E" w14:textId="77777777" w:rsidR="000C7FA5" w:rsidRPr="000C7FA5" w:rsidRDefault="000C7FA5" w:rsidP="000C7FA5">
            <w:pPr>
              <w:rPr>
                <w:rFonts w:ascii="Comic Sans MS" w:eastAsia="Times New Roman" w:hAnsi="Comic Sans MS" w:cs="Times New Roman"/>
              </w:rPr>
            </w:pPr>
          </w:p>
          <w:p w14:paraId="2812CF7C"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max_eval = float('-inf')</w:t>
            </w:r>
          </w:p>
          <w:p w14:paraId="74AE843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for cell in self.get_empty_cells():</w:t>
            </w:r>
          </w:p>
          <w:p w14:paraId="6613065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self.board[cell] = 'X'</w:t>
            </w:r>
          </w:p>
          <w:p w14:paraId="02E7728E"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eval = self.min_value(alpha, beta)</w:t>
            </w:r>
          </w:p>
          <w:p w14:paraId="04226C7C"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self.board[cell] = ' '</w:t>
            </w:r>
          </w:p>
          <w:p w14:paraId="37A87BAF"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max_eval = max(max_eval, eval)</w:t>
            </w:r>
          </w:p>
          <w:p w14:paraId="559DC09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alpha = max(alpha, eval)</w:t>
            </w:r>
          </w:p>
          <w:p w14:paraId="1FF2D54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beta &lt;= alpha:</w:t>
            </w:r>
          </w:p>
          <w:p w14:paraId="41ECA58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break</w:t>
            </w:r>
          </w:p>
          <w:p w14:paraId="2E976112"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max_eval</w:t>
            </w:r>
          </w:p>
          <w:p w14:paraId="0073C363" w14:textId="77777777" w:rsidR="000C7FA5" w:rsidRPr="000C7FA5" w:rsidRDefault="000C7FA5" w:rsidP="000C7FA5">
            <w:pPr>
              <w:rPr>
                <w:rFonts w:ascii="Comic Sans MS" w:eastAsia="Times New Roman" w:hAnsi="Comic Sans MS" w:cs="Times New Roman"/>
              </w:rPr>
            </w:pPr>
          </w:p>
          <w:p w14:paraId="741B6A41"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min_value(self, alpha, beta):</w:t>
            </w:r>
          </w:p>
          <w:p w14:paraId="5AC82FC8"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self.is_terminal():</w:t>
            </w:r>
          </w:p>
          <w:p w14:paraId="4CDDEDE3"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self.is_winner('X'):</w:t>
            </w:r>
          </w:p>
          <w:p w14:paraId="78FBFC52"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1</w:t>
            </w:r>
          </w:p>
          <w:p w14:paraId="760BD457"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elif self.is_winner('O'):</w:t>
            </w:r>
          </w:p>
          <w:p w14:paraId="3EDE05DE"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-1</w:t>
            </w:r>
          </w:p>
          <w:p w14:paraId="6693DDA7"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else:</w:t>
            </w:r>
          </w:p>
          <w:p w14:paraId="51AB3EDC"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0</w:t>
            </w:r>
          </w:p>
          <w:p w14:paraId="31976D0B" w14:textId="77777777" w:rsidR="000C7FA5" w:rsidRPr="000C7FA5" w:rsidRDefault="000C7FA5" w:rsidP="000C7FA5">
            <w:pPr>
              <w:rPr>
                <w:rFonts w:ascii="Comic Sans MS" w:eastAsia="Times New Roman" w:hAnsi="Comic Sans MS" w:cs="Times New Roman"/>
              </w:rPr>
            </w:pPr>
          </w:p>
          <w:p w14:paraId="193F00C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min_eval = float('inf')</w:t>
            </w:r>
          </w:p>
          <w:p w14:paraId="210DE4EE"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for cell in self.get_empty_cells():</w:t>
            </w:r>
          </w:p>
          <w:p w14:paraId="2D1443FF"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self.board[cell] = 'O'</w:t>
            </w:r>
          </w:p>
          <w:p w14:paraId="7D8156B0"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eval = self.max_value(alpha, beta)</w:t>
            </w:r>
          </w:p>
          <w:p w14:paraId="65E7A1F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self.board[cell] = ' '</w:t>
            </w:r>
          </w:p>
          <w:p w14:paraId="023D364F"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min_eval = min(min_eval, eval)</w:t>
            </w:r>
          </w:p>
          <w:p w14:paraId="0159234F"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beta = min(beta, eval)</w:t>
            </w:r>
          </w:p>
          <w:p w14:paraId="53AC406D"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beta &lt;= alpha:</w:t>
            </w:r>
          </w:p>
          <w:p w14:paraId="12308550"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lastRenderedPageBreak/>
              <w:t xml:space="preserve">                break</w:t>
            </w:r>
          </w:p>
          <w:p w14:paraId="6A770E20"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min_eval</w:t>
            </w:r>
          </w:p>
          <w:p w14:paraId="7465C713" w14:textId="77777777" w:rsidR="000C7FA5" w:rsidRPr="000C7FA5" w:rsidRDefault="000C7FA5" w:rsidP="000C7FA5">
            <w:pPr>
              <w:rPr>
                <w:rFonts w:ascii="Comic Sans MS" w:eastAsia="Times New Roman" w:hAnsi="Comic Sans MS" w:cs="Times New Roman"/>
              </w:rPr>
            </w:pPr>
          </w:p>
          <w:p w14:paraId="7F9321DA"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best_move(self):</w:t>
            </w:r>
          </w:p>
          <w:p w14:paraId="4A86B56F"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best_move = None</w:t>
            </w:r>
          </w:p>
          <w:p w14:paraId="2CEB4C4D"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best_eval = float('-inf')</w:t>
            </w:r>
          </w:p>
          <w:p w14:paraId="59DAEBCE"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alpha = float('-inf')</w:t>
            </w:r>
          </w:p>
          <w:p w14:paraId="3E9522C4"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beta = float('inf')</w:t>
            </w:r>
          </w:p>
          <w:p w14:paraId="7A638660"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for cell in self.get_empty_cells():</w:t>
            </w:r>
          </w:p>
          <w:p w14:paraId="5727148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self.board[cell] = 'X'</w:t>
            </w:r>
          </w:p>
          <w:p w14:paraId="114B3811"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eval = self.min_value(alpha, beta)</w:t>
            </w:r>
          </w:p>
          <w:p w14:paraId="0DB2A06C"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self.board[cell] = ' '</w:t>
            </w:r>
          </w:p>
          <w:p w14:paraId="18C1043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eval &gt; best_eval:</w:t>
            </w:r>
          </w:p>
          <w:p w14:paraId="3FCB4F34"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best_eval = eval</w:t>
            </w:r>
          </w:p>
          <w:p w14:paraId="75AA5195"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best_move = cell</w:t>
            </w:r>
          </w:p>
          <w:p w14:paraId="2208BD3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return best_move</w:t>
            </w:r>
          </w:p>
          <w:p w14:paraId="444F92AA" w14:textId="77777777" w:rsidR="000C7FA5" w:rsidRPr="000C7FA5" w:rsidRDefault="000C7FA5" w:rsidP="000C7FA5">
            <w:pPr>
              <w:rPr>
                <w:rFonts w:ascii="Comic Sans MS" w:eastAsia="Times New Roman" w:hAnsi="Comic Sans MS" w:cs="Times New Roman"/>
              </w:rPr>
            </w:pPr>
          </w:p>
          <w:p w14:paraId="3BBA59A0"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def play(self):</w:t>
            </w:r>
          </w:p>
          <w:p w14:paraId="770D2F1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while not self.is_terminal():</w:t>
            </w:r>
          </w:p>
          <w:p w14:paraId="4FD512CC"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self.current_player == 'X':</w:t>
            </w:r>
          </w:p>
          <w:p w14:paraId="3C3EFCD8"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print("AI is thinking...")</w:t>
            </w:r>
          </w:p>
          <w:p w14:paraId="5776B10D"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move = self.best_move()</w:t>
            </w:r>
          </w:p>
          <w:p w14:paraId="7F731D9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self.board[move] = 'X'</w:t>
            </w:r>
          </w:p>
          <w:p w14:paraId="7E43B3FF"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self.current_player = 'O'</w:t>
            </w:r>
          </w:p>
          <w:p w14:paraId="065D450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else:</w:t>
            </w:r>
          </w:p>
          <w:p w14:paraId="432E2670"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move = int(input("Enter your move (0-8): "))</w:t>
            </w:r>
          </w:p>
          <w:p w14:paraId="5C856B0E"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self.board[move] == ' ':</w:t>
            </w:r>
          </w:p>
          <w:p w14:paraId="0568E62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self.board[move] = 'O'</w:t>
            </w:r>
          </w:p>
          <w:p w14:paraId="24525FD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self.current_player = 'X'</w:t>
            </w:r>
          </w:p>
          <w:p w14:paraId="07340770"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else:</w:t>
            </w:r>
          </w:p>
          <w:p w14:paraId="720E13F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print("Invalid move. Try again.")</w:t>
            </w:r>
          </w:p>
          <w:p w14:paraId="212131D1"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self.print_board()</w:t>
            </w:r>
          </w:p>
          <w:p w14:paraId="1180EA3B"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print()</w:t>
            </w:r>
          </w:p>
          <w:p w14:paraId="19A6A1F8" w14:textId="77777777" w:rsidR="000C7FA5" w:rsidRPr="000C7FA5" w:rsidRDefault="000C7FA5" w:rsidP="000C7FA5">
            <w:pPr>
              <w:rPr>
                <w:rFonts w:ascii="Comic Sans MS" w:eastAsia="Times New Roman" w:hAnsi="Comic Sans MS" w:cs="Times New Roman"/>
              </w:rPr>
            </w:pPr>
          </w:p>
          <w:p w14:paraId="28A053FA"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if self.is_winner('X'):</w:t>
            </w:r>
          </w:p>
          <w:p w14:paraId="29C27018"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print("X wins!")</w:t>
            </w:r>
          </w:p>
          <w:p w14:paraId="23530D21"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lastRenderedPageBreak/>
              <w:t xml:space="preserve">        elif self.is_winner('O'):</w:t>
            </w:r>
          </w:p>
          <w:p w14:paraId="442B7E9C"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print("O wins!")</w:t>
            </w:r>
          </w:p>
          <w:p w14:paraId="53A4F56C"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else:</w:t>
            </w:r>
          </w:p>
          <w:p w14:paraId="7A680666"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print("It's a draw!")</w:t>
            </w:r>
          </w:p>
          <w:p w14:paraId="03CA72EA" w14:textId="77777777" w:rsidR="000C7FA5" w:rsidRPr="000C7FA5" w:rsidRDefault="000C7FA5" w:rsidP="000C7FA5">
            <w:pPr>
              <w:rPr>
                <w:rFonts w:ascii="Comic Sans MS" w:eastAsia="Times New Roman" w:hAnsi="Comic Sans MS" w:cs="Times New Roman"/>
              </w:rPr>
            </w:pPr>
          </w:p>
          <w:p w14:paraId="08A7383A"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if __name__ == "__main__":</w:t>
            </w:r>
          </w:p>
          <w:p w14:paraId="1224CBE9" w14:textId="77777777" w:rsidR="000C7FA5" w:rsidRPr="000C7FA5" w:rsidRDefault="000C7FA5" w:rsidP="000C7FA5">
            <w:pPr>
              <w:rPr>
                <w:rFonts w:ascii="Comic Sans MS" w:eastAsia="Times New Roman" w:hAnsi="Comic Sans MS" w:cs="Times New Roman"/>
              </w:rPr>
            </w:pPr>
            <w:r w:rsidRPr="000C7FA5">
              <w:rPr>
                <w:rFonts w:ascii="Comic Sans MS" w:eastAsia="Times New Roman" w:hAnsi="Comic Sans MS" w:cs="Times New Roman"/>
              </w:rPr>
              <w:t xml:space="preserve">    game = TicTacToe()</w:t>
            </w:r>
          </w:p>
          <w:p w14:paraId="7D54A975" w14:textId="6AB6BE61" w:rsidR="007E47CF" w:rsidRPr="00A44771" w:rsidRDefault="000C7FA5">
            <w:pPr>
              <w:rPr>
                <w:rFonts w:ascii="Comic Sans MS" w:eastAsia="Times New Roman" w:hAnsi="Comic Sans MS" w:cs="Times New Roman"/>
              </w:rPr>
            </w:pPr>
            <w:r w:rsidRPr="000C7FA5">
              <w:rPr>
                <w:rFonts w:ascii="Comic Sans MS" w:eastAsia="Times New Roman" w:hAnsi="Comic Sans MS" w:cs="Times New Roman"/>
              </w:rPr>
              <w:t xml:space="preserve">    game.play()</w:t>
            </w:r>
          </w:p>
        </w:tc>
      </w:tr>
      <w:tr w:rsidR="007E47CF" w:rsidRPr="00A44771" w14:paraId="23C9ABF5"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C3DDE1" w14:textId="77777777" w:rsidR="007E47CF" w:rsidRDefault="00E669FD">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OUTPUT</w:t>
            </w:r>
            <w:r w:rsidR="009933A8" w:rsidRPr="00A44771">
              <w:rPr>
                <w:rFonts w:ascii="Comic Sans MS" w:eastAsia="Times New Roman" w:hAnsi="Comic Sans MS" w:cs="Times New Roman"/>
                <w:b/>
              </w:rPr>
              <w:t xml:space="preserve">: </w:t>
            </w:r>
          </w:p>
          <w:p w14:paraId="2968D1FF" w14:textId="77777777" w:rsidR="000C7FA5" w:rsidRDefault="000C7FA5">
            <w:pPr>
              <w:spacing w:line="240" w:lineRule="auto"/>
              <w:rPr>
                <w:rFonts w:ascii="Comic Sans MS" w:eastAsia="Times New Roman" w:hAnsi="Comic Sans MS" w:cs="Times New Roman"/>
                <w:b/>
              </w:rPr>
            </w:pPr>
          </w:p>
          <w:p w14:paraId="67E1A1F6" w14:textId="42D86662" w:rsidR="00E669FD" w:rsidRDefault="000C7FA5">
            <w:pPr>
              <w:spacing w:line="240" w:lineRule="auto"/>
              <w:rPr>
                <w:rFonts w:ascii="Comic Sans MS" w:eastAsia="Times New Roman" w:hAnsi="Comic Sans MS" w:cs="Times New Roman"/>
                <w:b/>
                <w:noProof/>
              </w:rPr>
            </w:pPr>
            <w:r w:rsidRPr="000C7FA5">
              <w:rPr>
                <w:rFonts w:ascii="Comic Sans MS" w:eastAsia="Times New Roman" w:hAnsi="Comic Sans MS" w:cs="Times New Roman"/>
                <w:b/>
                <w:noProof/>
              </w:rPr>
              <w:drawing>
                <wp:inline distT="0" distB="0" distL="0" distR="0" wp14:anchorId="552C7C45" wp14:editId="1EF89E2A">
                  <wp:extent cx="2407920" cy="348996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7920" cy="3489960"/>
                          </a:xfrm>
                          <a:prstGeom prst="rect">
                            <a:avLst/>
                          </a:prstGeom>
                          <a:noFill/>
                          <a:ln>
                            <a:noFill/>
                          </a:ln>
                        </pic:spPr>
                      </pic:pic>
                    </a:graphicData>
                  </a:graphic>
                </wp:inline>
              </w:drawing>
            </w:r>
          </w:p>
          <w:p w14:paraId="5C39F3ED" w14:textId="031C30A9" w:rsidR="000C7FA5" w:rsidRDefault="000C7FA5">
            <w:pPr>
              <w:spacing w:line="240" w:lineRule="auto"/>
              <w:rPr>
                <w:rFonts w:ascii="Comic Sans MS" w:eastAsia="Times New Roman" w:hAnsi="Comic Sans MS" w:cs="Times New Roman"/>
                <w:b/>
                <w:noProof/>
              </w:rPr>
            </w:pPr>
            <w:r w:rsidRPr="000C7FA5">
              <w:rPr>
                <w:rFonts w:ascii="Comic Sans MS" w:eastAsia="Times New Roman" w:hAnsi="Comic Sans MS" w:cs="Times New Roman"/>
                <w:b/>
                <w:noProof/>
              </w:rPr>
              <w:drawing>
                <wp:inline distT="0" distB="0" distL="0" distR="0" wp14:anchorId="03E55E10" wp14:editId="6EE5DB55">
                  <wp:extent cx="1874520" cy="208026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080260"/>
                          </a:xfrm>
                          <a:prstGeom prst="rect">
                            <a:avLst/>
                          </a:prstGeom>
                          <a:noFill/>
                          <a:ln>
                            <a:noFill/>
                          </a:ln>
                        </pic:spPr>
                      </pic:pic>
                    </a:graphicData>
                  </a:graphic>
                </wp:inline>
              </w:drawing>
            </w:r>
          </w:p>
          <w:p w14:paraId="5E23F061" w14:textId="7A9E5627" w:rsidR="000C7FA5" w:rsidRPr="00A44771" w:rsidRDefault="000C7FA5">
            <w:pPr>
              <w:spacing w:line="240" w:lineRule="auto"/>
              <w:rPr>
                <w:rFonts w:ascii="Comic Sans MS" w:eastAsia="Times New Roman" w:hAnsi="Comic Sans MS" w:cs="Times New Roman"/>
                <w:b/>
              </w:rPr>
            </w:pPr>
          </w:p>
        </w:tc>
      </w:tr>
      <w:tr w:rsidR="007E47CF" w:rsidRPr="00A44771" w14:paraId="7478BE4E"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AD68D01"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EC1F46" w14:textId="36122DAD" w:rsidR="007E47CF" w:rsidRPr="00A44771" w:rsidRDefault="000C7FA5">
            <w:pPr>
              <w:rPr>
                <w:rFonts w:ascii="Comic Sans MS" w:eastAsia="Times New Roman" w:hAnsi="Comic Sans MS" w:cs="Times New Roman"/>
              </w:rPr>
            </w:pPr>
            <w:r w:rsidRPr="000C7FA5">
              <w:rPr>
                <w:rFonts w:ascii="Comic Sans MS" w:eastAsia="Times New Roman" w:hAnsi="Comic Sans MS" w:cs="Times New Roman"/>
              </w:rPr>
              <w:t>In this experiment, we implemented Tic-Tac-Toe using the Minimax algorithm and conducted a comprehensive analysis. The Minimax algorithm exhibited completeness by exhaustively searching for solutions and demonstrated its optimality in strategic decision-making. We also considered the algorithm's time and space complexity, highlighting its efficiency in solving adversarial games.</w:t>
            </w:r>
          </w:p>
        </w:tc>
      </w:tr>
    </w:tbl>
    <w:p w14:paraId="5729BC88" w14:textId="77777777" w:rsidR="007E47CF" w:rsidRPr="00A44771" w:rsidRDefault="007E47CF">
      <w:pPr>
        <w:rPr>
          <w:rFonts w:ascii="Comic Sans MS" w:hAnsi="Comic Sans MS"/>
        </w:rPr>
      </w:pPr>
    </w:p>
    <w:sectPr w:rsidR="007E47CF" w:rsidRPr="00A44771" w:rsidSect="007E47CF">
      <w:footerReference w:type="default" r:id="rId9"/>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22F0" w14:textId="77777777" w:rsidR="001F60C2" w:rsidRDefault="001F60C2" w:rsidP="00B34629">
      <w:pPr>
        <w:spacing w:line="240" w:lineRule="auto"/>
      </w:pPr>
      <w:r>
        <w:separator/>
      </w:r>
    </w:p>
  </w:endnote>
  <w:endnote w:type="continuationSeparator" w:id="0">
    <w:p w14:paraId="14E090D2" w14:textId="77777777" w:rsidR="001F60C2" w:rsidRDefault="001F60C2" w:rsidP="00B34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E073" w14:textId="77777777" w:rsidR="00B34629" w:rsidRPr="00B34629" w:rsidRDefault="00B34629" w:rsidP="00B34629">
    <w:pPr>
      <w:pStyle w:val="Footer"/>
      <w:pBdr>
        <w:top w:val="thinThickSmallGap" w:sz="24" w:space="1" w:color="823B0B"/>
      </w:pBdr>
      <w:tabs>
        <w:tab w:val="clear" w:pos="4513"/>
        <w:tab w:val="clear" w:pos="9026"/>
        <w:tab w:val="right" w:pos="9360"/>
      </w:tabs>
      <w:rPr>
        <w:rFonts w:ascii="Calibri Light" w:eastAsia="Times New Roman" w:hAnsi="Calibri Light" w:cs="Times New Roman"/>
      </w:rPr>
    </w:pPr>
    <w:r w:rsidRPr="00B34629">
      <w:rPr>
        <w:rFonts w:ascii="Calibri Light" w:eastAsia="Times New Roman" w:hAnsi="Calibri Light" w:cs="Times New Roman"/>
      </w:rPr>
      <w:t>Dept of Computer Engineering., Sardar Patel Institute of Technology, Andheri (West)</w:t>
    </w:r>
    <w:r>
      <w:rPr>
        <w:rFonts w:ascii="Calibri Light" w:eastAsia="Times New Roman" w:hAnsi="Calibri Light" w:cs="Times New Roman"/>
        <w:color w:val="FF0000"/>
      </w:rPr>
      <w:tab/>
    </w:r>
    <w:r w:rsidRPr="00B34629">
      <w:rPr>
        <w:rFonts w:ascii="Calibri Light" w:eastAsia="Times New Roman" w:hAnsi="Calibri Light" w:cs="Times New Roman"/>
        <w:color w:val="FF0000"/>
      </w:rPr>
      <w:t xml:space="preserve">Page </w:t>
    </w:r>
    <w:r w:rsidRPr="00B34629">
      <w:rPr>
        <w:rFonts w:ascii="Calibri" w:eastAsia="Times New Roman" w:hAnsi="Calibri" w:cs="Times New Roman"/>
        <w:color w:val="FF0000"/>
      </w:rPr>
      <w:fldChar w:fldCharType="begin"/>
    </w:r>
    <w:r w:rsidRPr="00D31532">
      <w:rPr>
        <w:color w:val="FF0000"/>
      </w:rPr>
      <w:instrText xml:space="preserve"> PAGE   \* MERGEFORMAT </w:instrText>
    </w:r>
    <w:r w:rsidRPr="00B34629">
      <w:rPr>
        <w:rFonts w:ascii="Calibri" w:eastAsia="Times New Roman" w:hAnsi="Calibri" w:cs="Times New Roman"/>
        <w:color w:val="FF0000"/>
      </w:rPr>
      <w:fldChar w:fldCharType="separate"/>
    </w:r>
    <w:r>
      <w:rPr>
        <w:color w:val="FF0000"/>
      </w:rPr>
      <w:t>1</w:t>
    </w:r>
    <w:r w:rsidRPr="00B34629">
      <w:rPr>
        <w:rFonts w:ascii="Calibri Light" w:eastAsia="Times New Roman" w:hAnsi="Calibri Light" w:cs="Times New Roman"/>
        <w:noProof/>
        <w:color w:val="FF0000"/>
      </w:rPr>
      <w:fldChar w:fldCharType="end"/>
    </w:r>
  </w:p>
  <w:p w14:paraId="29DD6489" w14:textId="77777777" w:rsidR="00B34629" w:rsidRDefault="00B34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1A3C" w14:textId="77777777" w:rsidR="001F60C2" w:rsidRDefault="001F60C2" w:rsidP="00B34629">
      <w:pPr>
        <w:spacing w:line="240" w:lineRule="auto"/>
      </w:pPr>
      <w:r>
        <w:separator/>
      </w:r>
    </w:p>
  </w:footnote>
  <w:footnote w:type="continuationSeparator" w:id="0">
    <w:p w14:paraId="2F08EA48" w14:textId="77777777" w:rsidR="001F60C2" w:rsidRDefault="001F60C2" w:rsidP="00B346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84"/>
    <w:rsid w:val="000C7FA5"/>
    <w:rsid w:val="001F60C2"/>
    <w:rsid w:val="005700FF"/>
    <w:rsid w:val="005A3C84"/>
    <w:rsid w:val="007E47CF"/>
    <w:rsid w:val="00915CD8"/>
    <w:rsid w:val="009933A8"/>
    <w:rsid w:val="00A44771"/>
    <w:rsid w:val="00B34629"/>
    <w:rsid w:val="00B5444B"/>
    <w:rsid w:val="00CB6814"/>
    <w:rsid w:val="00E6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168F"/>
  <w15:chartTrackingRefBased/>
  <w15:docId w15:val="{BC5A0B3C-79D2-45E8-94B5-4C8FBB1F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Header">
    <w:name w:val="header"/>
    <w:basedOn w:val="Normal"/>
    <w:link w:val="HeaderChar"/>
    <w:uiPriority w:val="99"/>
    <w:unhideWhenUsed/>
    <w:rsid w:val="00B34629"/>
    <w:pPr>
      <w:tabs>
        <w:tab w:val="center" w:pos="4513"/>
        <w:tab w:val="right" w:pos="9026"/>
      </w:tabs>
    </w:pPr>
    <w:rPr>
      <w:rFonts w:cs="Mangal"/>
      <w:szCs w:val="20"/>
    </w:rPr>
  </w:style>
  <w:style w:type="character" w:customStyle="1" w:styleId="HeaderChar">
    <w:name w:val="Header Char"/>
    <w:link w:val="Header"/>
    <w:uiPriority w:val="99"/>
    <w:rsid w:val="00B34629"/>
    <w:rPr>
      <w:rFonts w:cs="Mangal"/>
      <w:color w:val="00000A"/>
      <w:sz w:val="22"/>
      <w:lang w:val="en" w:eastAsia="zh-CN" w:bidi="hi-IN"/>
    </w:rPr>
  </w:style>
  <w:style w:type="paragraph" w:styleId="Footer">
    <w:name w:val="footer"/>
    <w:basedOn w:val="Normal"/>
    <w:link w:val="FooterChar"/>
    <w:uiPriority w:val="99"/>
    <w:unhideWhenUsed/>
    <w:rsid w:val="00B34629"/>
    <w:pPr>
      <w:tabs>
        <w:tab w:val="center" w:pos="4513"/>
        <w:tab w:val="right" w:pos="9026"/>
      </w:tabs>
    </w:pPr>
    <w:rPr>
      <w:rFonts w:cs="Mangal"/>
      <w:szCs w:val="20"/>
    </w:rPr>
  </w:style>
  <w:style w:type="character" w:customStyle="1" w:styleId="FooterChar">
    <w:name w:val="Footer Char"/>
    <w:link w:val="Footer"/>
    <w:uiPriority w:val="99"/>
    <w:rsid w:val="00B34629"/>
    <w:rPr>
      <w:rFonts w:cs="Mangal"/>
      <w:color w:val="00000A"/>
      <w:sz w:val="22"/>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AIM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AIML_template.dotx</Template>
  <TotalTime>19</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2023-10-09T12:04:00Z</dcterms:created>
  <dcterms:modified xsi:type="dcterms:W3CDTF">2023-10-09T12:23:00Z</dcterms:modified>
  <dc:language>en-IN</dc:language>
</cp:coreProperties>
</file>